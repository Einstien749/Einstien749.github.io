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Pr="00F316AD" w:rsidRDefault="001B493B" w:rsidP="00605A5B">
            <w:pPr>
              <w:pStyle w:val="Title"/>
            </w:pPr>
            <w:r>
              <w:t>Taiye Moses</w:t>
            </w:r>
            <w:r w:rsidR="00A77921">
              <w:t xml:space="preserve"> </w:t>
            </w:r>
            <w:r w:rsidR="006D2204">
              <w:rPr>
                <w:rStyle w:val="Emphasis"/>
              </w:rPr>
              <w:t>Odimayo</w:t>
            </w:r>
          </w:p>
          <w:p w:rsidR="00605A5B" w:rsidRDefault="00B22AEC" w:rsidP="00A77921">
            <w:pPr>
              <w:pStyle w:val="Subtitle"/>
            </w:pPr>
            <w:r>
              <w:t>FrontEnd</w:t>
            </w:r>
            <w:r w:rsidR="006D2204">
              <w:t xml:space="preserve">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F4501B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6665A0" w:rsidP="00605A5B">
            <w:pPr>
              <w:pStyle w:val="Heading1"/>
            </w:pPr>
            <w:sdt>
              <w:sdtPr>
                <w:id w:val="1604447469"/>
                <w:placeholder>
                  <w:docPart w:val="325DF8E5D059AA48956A212850C2AEA6"/>
                </w:placeholder>
                <w:temporary/>
                <w:showingPlcHdr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:rsidR="00C1095A" w:rsidRDefault="007F118A" w:rsidP="00C1095A">
            <w:pPr>
              <w:pStyle w:val="TextLeft"/>
            </w:pPr>
            <w:r>
              <w:t>Ajaokuta, Kogi State</w:t>
            </w:r>
            <w:r w:rsidR="0080735F">
              <w:t xml:space="preserve"> </w:t>
            </w:r>
            <w:r w:rsidR="009A56D5">
              <w:t>Ajaokuta,</w:t>
            </w:r>
            <w:r w:rsidR="003409F8">
              <w:t>263106</w:t>
            </w:r>
          </w:p>
          <w:p w:rsidR="00C1095A" w:rsidRDefault="00306239" w:rsidP="00C1095A">
            <w:pPr>
              <w:pStyle w:val="TextLeft"/>
            </w:pPr>
            <w:r>
              <w:t>08132440445</w:t>
            </w:r>
          </w:p>
          <w:p w:rsidR="00C1095A" w:rsidRDefault="00306239" w:rsidP="00C1095A">
            <w:pPr>
              <w:pStyle w:val="TextLeft"/>
            </w:pPr>
            <w:r>
              <w:t>odimayotaiye5@</w:t>
            </w:r>
            <w:r w:rsidR="005C4D54">
              <w:t>gmail.com</w:t>
            </w:r>
          </w:p>
          <w:p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6665A0" w:rsidP="00605A5B">
            <w:pPr>
              <w:pStyle w:val="Heading2"/>
            </w:pPr>
            <w:sdt>
              <w:sdtPr>
                <w:id w:val="-651833632"/>
                <w:placeholder>
                  <w:docPart w:val="0051F10FAB98C048B22649B2B62468B8"/>
                </w:placeholder>
                <w:temporary/>
                <w:showingPlcHdr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:rsidR="00A33707" w:rsidRPr="00A33707" w:rsidRDefault="000F4F13" w:rsidP="00A33707">
            <w:pPr>
              <w:pStyle w:val="TextRight"/>
            </w:pPr>
            <w:r>
              <w:t>I</w:t>
            </w:r>
            <w:r w:rsidR="005A3C4C">
              <w:t xml:space="preserve"> carryout</w:t>
            </w:r>
            <w:r>
              <w:t xml:space="preserve"> </w:t>
            </w:r>
            <w:r w:rsidR="001C513E">
              <w:t>W</w:t>
            </w:r>
            <w:r>
              <w:t>ebsite</w:t>
            </w:r>
            <w:r w:rsidR="001C513E">
              <w:t xml:space="preserve"> </w:t>
            </w:r>
            <w:r w:rsidR="00EF55A5">
              <w:t>development(Front End)</w:t>
            </w:r>
            <w:r w:rsidR="00BC76DB">
              <w:t xml:space="preserve">, </w:t>
            </w:r>
            <w:r w:rsidR="001C513E">
              <w:t>Game development(pygame,tkinter)</w:t>
            </w:r>
            <w:r w:rsidR="000917C9">
              <w:t xml:space="preserve">, write python script to </w:t>
            </w:r>
            <w:r w:rsidR="00412398">
              <w:t>A</w:t>
            </w:r>
            <w:r w:rsidR="000917C9">
              <w:t xml:space="preserve">utomate tasks, </w:t>
            </w:r>
            <w:r w:rsidR="00412398">
              <w:t>Data min</w:t>
            </w:r>
            <w:r w:rsidR="00F7638E">
              <w:t>ing</w:t>
            </w:r>
            <w:r w:rsidR="00412398">
              <w:t>,</w:t>
            </w:r>
            <w:r w:rsidR="00062191">
              <w:t xml:space="preserve"> and </w:t>
            </w:r>
            <w:r w:rsidR="00412398">
              <w:t xml:space="preserve"> Web scraping</w:t>
            </w:r>
            <w:r w:rsidR="00062191">
              <w:t xml:space="preserve"> activities.</w:t>
            </w:r>
          </w:p>
        </w:tc>
      </w:tr>
      <w:tr w:rsidR="000E1D44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6665A0" w:rsidP="000E1D44">
            <w:pPr>
              <w:pStyle w:val="Heading1"/>
            </w:pPr>
            <w:sdt>
              <w:sdtPr>
                <w:id w:val="1723097672"/>
                <w:placeholder>
                  <w:docPart w:val="8267F9234F042B41B3354AC5325D324A"/>
                </w:placeholder>
                <w:temporary/>
                <w:showingPlcHdr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:rsidR="00961DE9" w:rsidRDefault="00022D5A" w:rsidP="00961DE9">
            <w:pPr>
              <w:pStyle w:val="TextLeft"/>
            </w:pPr>
            <w:r>
              <w:t>Obafemi Awolowo University</w:t>
            </w:r>
            <w:r w:rsidR="00B673A5">
              <w:t xml:space="preserve"> Ile-Ife,</w:t>
            </w:r>
            <w:r w:rsidR="0039147F">
              <w:t xml:space="preserve"> Osun State</w:t>
            </w:r>
          </w:p>
          <w:p w:rsidR="00B673A5" w:rsidRPr="00B673A5" w:rsidRDefault="00E51232" w:rsidP="00961DE9">
            <w:pPr>
              <w:pStyle w:val="TextLeft"/>
            </w:pPr>
            <w:r>
              <w:t xml:space="preserve"> Electronic Electrical Engineering</w:t>
            </w:r>
            <w:r w:rsidR="00F044A4">
              <w:t xml:space="preserve"> B.Sc</w:t>
            </w:r>
          </w:p>
          <w:p w:rsidR="00022D5A" w:rsidRPr="00022D5A" w:rsidRDefault="00022D5A" w:rsidP="00022D5A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410A32ABEADA6E4DB5EE5490B0E5EFD0"/>
              </w:placeholder>
              <w:temporary/>
              <w:showingPlcHdr/>
              <w:text/>
            </w:sdtPr>
            <w:sdtEndPr/>
            <w:sdtContent>
              <w:p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:rsidR="000E1D44" w:rsidRDefault="00A00BB7" w:rsidP="000E1D44">
            <w:pPr>
              <w:pStyle w:val="SmallText"/>
            </w:pPr>
            <w:r>
              <w:t>10/July/20</w:t>
            </w:r>
            <w:r w:rsidR="00E12813">
              <w:t>17 – 10/January/</w:t>
            </w:r>
            <w:r w:rsidR="00754FA1">
              <w:t>2018</w:t>
            </w:r>
          </w:p>
          <w:p w:rsidR="000E1D44" w:rsidRPr="000E1D44" w:rsidRDefault="008330FB" w:rsidP="000E1D44">
            <w:pPr>
              <w:pStyle w:val="TextRight"/>
            </w:pPr>
            <w:r>
              <w:t>Internship Tra</w:t>
            </w:r>
            <w:r w:rsidR="00C15C14">
              <w:t>i</w:t>
            </w:r>
            <w:r>
              <w:t>ning</w:t>
            </w:r>
            <w:r w:rsidR="0057534A">
              <w:t xml:space="preserve">  </w:t>
            </w:r>
            <w:r w:rsidR="000E1D44" w:rsidRPr="000E1D44">
              <w:t>•</w:t>
            </w:r>
            <w:r w:rsidR="0057534A">
              <w:t xml:space="preserve"> </w:t>
            </w:r>
            <w:r w:rsidR="00754FA1">
              <w:t>Transmission</w:t>
            </w:r>
            <w:r>
              <w:t xml:space="preserve"> Company</w:t>
            </w:r>
            <w:r w:rsidR="00754FA1">
              <w:t xml:space="preserve"> Nigeria</w:t>
            </w:r>
          </w:p>
          <w:p w:rsidR="000E1D44" w:rsidRDefault="000E1D44" w:rsidP="000E1D44">
            <w:pPr>
              <w:pStyle w:val="TextRight"/>
              <w:rPr>
                <w:sz w:val="21"/>
              </w:rPr>
            </w:pPr>
          </w:p>
          <w:p w:rsidR="0057534A" w:rsidRDefault="008622F0" w:rsidP="0057534A">
            <w:pPr>
              <w:pStyle w:val="SmallText"/>
            </w:pPr>
            <w:r>
              <w:t>10/July/2019 – 10/January/2020</w:t>
            </w:r>
          </w:p>
          <w:p w:rsidR="0057534A" w:rsidRPr="000E1D44" w:rsidRDefault="007066AC" w:rsidP="0057534A">
            <w:pPr>
              <w:pStyle w:val="TextRight"/>
            </w:pPr>
            <w:r>
              <w:t>Internship Training</w:t>
            </w:r>
            <w:r w:rsidR="0057534A">
              <w:t xml:space="preserve"> </w:t>
            </w:r>
            <w:r w:rsidR="0057534A" w:rsidRPr="000E1D44">
              <w:t>•</w:t>
            </w:r>
            <w:r w:rsidR="000F69DF">
              <w:t>Telec</w:t>
            </w:r>
            <w:r>
              <w:t>ommunication En</w:t>
            </w:r>
            <w:bookmarkStart w:id="0" w:name="_GoBack"/>
            <w:bookmarkEnd w:id="0"/>
            <w:r>
              <w:t>g</w:t>
            </w:r>
            <w:r w:rsidR="000F69DF">
              <w:t>ineer</w:t>
            </w:r>
            <w:r w:rsidR="0057534A" w:rsidRPr="000E1D44">
              <w:t>•</w:t>
            </w:r>
            <w:r w:rsidR="0057534A">
              <w:t xml:space="preserve"> </w:t>
            </w:r>
            <w:r w:rsidR="000F69DF">
              <w:t>Ajaokuta Steel Company</w:t>
            </w:r>
          </w:p>
          <w:p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57534A" w:rsidRDefault="00AE4B64" w:rsidP="0057534A">
            <w:pPr>
              <w:pStyle w:val="SmallText"/>
            </w:pPr>
            <w:r>
              <w:t xml:space="preserve">20/August/2020 </w:t>
            </w:r>
            <w:r w:rsidR="00800D62">
              <w:t>–</w:t>
            </w:r>
            <w:r>
              <w:t xml:space="preserve"> </w:t>
            </w:r>
            <w:r w:rsidR="00800D62">
              <w:t>20/</w:t>
            </w:r>
            <w:r w:rsidR="006E2A6A">
              <w:t>February</w:t>
            </w:r>
            <w:r w:rsidR="00FB2958">
              <w:t>/2021</w:t>
            </w:r>
          </w:p>
          <w:p w:rsidR="00951089" w:rsidRDefault="00FB2958" w:rsidP="00951089">
            <w:pPr>
              <w:pStyle w:val="TextRight"/>
            </w:pPr>
            <w:r>
              <w:t>Software Developer</w:t>
            </w:r>
            <w:r w:rsidR="0057534A">
              <w:t xml:space="preserve"> </w:t>
            </w:r>
            <w:r w:rsidR="0057534A" w:rsidRPr="000E1D44">
              <w:t>•</w:t>
            </w:r>
            <w:r w:rsidR="009D42BF">
              <w:t>Soft</w:t>
            </w:r>
            <w:r w:rsidR="00C37D52">
              <w:t>ware engineer</w:t>
            </w:r>
            <w:r w:rsidR="0057534A" w:rsidRPr="000E1D44">
              <w:t>•</w:t>
            </w:r>
            <w:r w:rsidR="0057534A">
              <w:t xml:space="preserve"> </w:t>
            </w:r>
            <w:r w:rsidR="00761F10">
              <w:t xml:space="preserve">Software </w:t>
            </w:r>
            <w:r w:rsidR="00BF3C4B">
              <w:t xml:space="preserve">Development </w:t>
            </w:r>
            <w:r w:rsidR="008068BE">
              <w:t>Inc.</w:t>
            </w:r>
          </w:p>
          <w:p w:rsidR="00951089" w:rsidRPr="00951089" w:rsidRDefault="00951089" w:rsidP="00951089"/>
          <w:p w:rsidR="00951089" w:rsidRDefault="00951089" w:rsidP="00951089">
            <w:pPr>
              <w:pStyle w:val="SmallText"/>
            </w:pPr>
            <w:r>
              <w:t>20</w:t>
            </w:r>
            <w:r w:rsidR="00820E8E">
              <w:t>/January/2022</w:t>
            </w:r>
            <w:r>
              <w:t xml:space="preserve"> – </w:t>
            </w:r>
            <w:r w:rsidR="00820E8E">
              <w:t xml:space="preserve"> Till Date</w:t>
            </w:r>
          </w:p>
          <w:p w:rsidR="00951089" w:rsidRDefault="00951089" w:rsidP="00951089">
            <w:pPr>
              <w:pStyle w:val="TextRight"/>
            </w:pPr>
            <w:r>
              <w:t>Freelancer Front-End Developer</w:t>
            </w:r>
            <w:r>
              <w:t xml:space="preserve"> </w:t>
            </w:r>
            <w:r w:rsidRPr="000E1D44">
              <w:t>•</w:t>
            </w:r>
            <w:r>
              <w:t xml:space="preserve"> </w:t>
            </w:r>
            <w:r>
              <w:t xml:space="preserve">Upwork, </w:t>
            </w:r>
            <w:r w:rsidR="00820E8E">
              <w:t>Fiverr.</w:t>
            </w:r>
          </w:p>
          <w:p w:rsidR="00951089" w:rsidRPr="00951089" w:rsidRDefault="00951089" w:rsidP="00951089"/>
          <w:p w:rsidR="00951089" w:rsidRPr="00951089" w:rsidRDefault="00951089" w:rsidP="00951089"/>
          <w:p w:rsidR="00951089" w:rsidRPr="00951089" w:rsidRDefault="00951089" w:rsidP="00951089"/>
          <w:p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0E1D44" w:rsidRDefault="000E1D44" w:rsidP="0057534A">
            <w:pPr>
              <w:pStyle w:val="TextRight"/>
            </w:pPr>
          </w:p>
        </w:tc>
      </w:tr>
      <w:tr w:rsidR="000E1D44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6665A0" w:rsidP="00A77921">
            <w:pPr>
              <w:pStyle w:val="Heading1"/>
            </w:pPr>
            <w:sdt>
              <w:sdtPr>
                <w:id w:val="-242716918"/>
                <w:placeholder>
                  <w:docPart w:val="C42ACFFF5E3DA142BCC8F516B9F8F4DC"/>
                </w:placeholder>
                <w:temporary/>
                <w:showingPlcHdr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:rsidR="005D0D20" w:rsidRDefault="009C7CA4" w:rsidP="0057534A">
            <w:pPr>
              <w:pStyle w:val="TextLeft"/>
            </w:pPr>
            <w:r>
              <w:t xml:space="preserve">Python Automation Script </w:t>
            </w:r>
          </w:p>
          <w:p w:rsidR="00E05449" w:rsidRPr="00E05449" w:rsidRDefault="00170513" w:rsidP="00E05449">
            <w:pPr>
              <w:pStyle w:val="TextLeft"/>
            </w:pPr>
            <w:r>
              <w:t>Front End Developer</w:t>
            </w:r>
            <w:r w:rsidR="00560827">
              <w:t>(React)</w:t>
            </w:r>
          </w:p>
          <w:p w:rsidR="00945BB4" w:rsidRDefault="005D0D20" w:rsidP="0057534A">
            <w:pPr>
              <w:pStyle w:val="TextLeft"/>
            </w:pPr>
            <w:r>
              <w:t xml:space="preserve">Web </w:t>
            </w:r>
            <w:r w:rsidR="00441DE2">
              <w:t xml:space="preserve">Scraping </w:t>
            </w:r>
            <w:r w:rsidR="00BC5ED2">
              <w:t>(Bs4)</w:t>
            </w:r>
          </w:p>
          <w:p w:rsidR="0066414A" w:rsidRDefault="004E15EF" w:rsidP="0057534A">
            <w:pPr>
              <w:pStyle w:val="TextLeft"/>
            </w:pPr>
            <w:r>
              <w:t>HTML</w:t>
            </w:r>
            <w:r w:rsidR="005B4F53">
              <w:t>,JavaScript developer</w:t>
            </w:r>
          </w:p>
          <w:p w:rsidR="00000AA7" w:rsidRDefault="007102AC" w:rsidP="0057534A">
            <w:pPr>
              <w:pStyle w:val="TextLeft"/>
            </w:pPr>
            <w:r>
              <w:t>Game development(Pygame)</w:t>
            </w:r>
          </w:p>
          <w:p w:rsidR="00820E8E" w:rsidRPr="00820E8E" w:rsidRDefault="00000AA7" w:rsidP="00820E8E">
            <w:pPr>
              <w:pStyle w:val="TextLeft"/>
            </w:pPr>
            <w:r>
              <w:t>Electronic E</w:t>
            </w:r>
            <w:r w:rsidR="00FF6B6D">
              <w:t>ngineer</w:t>
            </w:r>
            <w:r w:rsidR="00820E8E">
              <w:t xml:space="preserve">             Redux ,React-Redux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4730F4231910EE4192C0FB7A69DA6A8D"/>
              </w:placeholder>
              <w:temporary/>
              <w:showingPlcHdr/>
              <w:text/>
            </w:sdtPr>
            <w:sdtEndPr/>
            <w:sdtContent>
              <w:p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p w:rsidR="0057534A" w:rsidRDefault="007E6A15" w:rsidP="0057534A">
            <w:pPr>
              <w:pStyle w:val="TextRight"/>
            </w:pPr>
            <w:r>
              <w:rPr>
                <w:w w:val="105"/>
              </w:rPr>
              <w:t>I am</w:t>
            </w:r>
            <w:r w:rsidR="00E4431F">
              <w:rPr>
                <w:w w:val="105"/>
              </w:rPr>
              <w:t xml:space="preserve"> very</w:t>
            </w:r>
            <w:r>
              <w:rPr>
                <w:w w:val="105"/>
              </w:rPr>
              <w:t xml:space="preserve"> </w:t>
            </w:r>
            <w:r w:rsidR="00E4431F">
              <w:rPr>
                <w:w w:val="105"/>
              </w:rPr>
              <w:t>fluent with English language and Yoruba. I love social interaction</w:t>
            </w:r>
            <w:r w:rsidR="00AD58EC">
              <w:rPr>
                <w:w w:val="105"/>
              </w:rPr>
              <w:t xml:space="preserve">, executing projects and involve myself in educational </w:t>
            </w:r>
            <w:r w:rsidR="00213208">
              <w:rPr>
                <w:w w:val="105"/>
              </w:rPr>
              <w:t>discussion</w:t>
            </w:r>
            <w:r w:rsidR="00AD58EC">
              <w:rPr>
                <w:w w:val="105"/>
              </w:rPr>
              <w:t>.</w:t>
            </w:r>
          </w:p>
          <w:p w:rsidR="000E1D44" w:rsidRDefault="000E1D44" w:rsidP="000E1D44">
            <w:pPr>
              <w:pStyle w:val="TextRight"/>
            </w:pPr>
          </w:p>
        </w:tc>
      </w:tr>
      <w:tr w:rsidR="000E1D44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727186010"/>
              <w:placeholder>
                <w:docPart w:val="E59F33945E98B042ACC6CA0D6008C174"/>
              </w:placeholder>
              <w:temporary/>
              <w:showingPlcHdr/>
              <w:text/>
            </w:sdtPr>
            <w:sdtEndPr/>
            <w:sdtContent>
              <w:p w:rsidR="0057534A" w:rsidRDefault="00A77921" w:rsidP="0057534A">
                <w:pPr>
                  <w:pStyle w:val="Heading2"/>
                </w:pPr>
                <w:r>
                  <w:t>Leadership</w:t>
                </w:r>
              </w:p>
            </w:sdtContent>
          </w:sdt>
          <w:p w:rsidR="0043638F" w:rsidRPr="0043638F" w:rsidRDefault="00F11E43" w:rsidP="0043638F">
            <w:pPr>
              <w:pStyle w:val="TextRight"/>
            </w:pPr>
            <w:r>
              <w:t xml:space="preserve">Once the leader of a chess club, </w:t>
            </w:r>
            <w:r w:rsidR="0043638F">
              <w:t>programmer club and a football team.</w:t>
            </w:r>
          </w:p>
        </w:tc>
      </w:tr>
      <w:tr w:rsidR="000E1D44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247700DC2F6CA447AFB22EB4B562AA72"/>
              </w:placeholder>
              <w:temporary/>
              <w:showingPlcHdr/>
              <w:text/>
            </w:sdtPr>
            <w:sdtEndPr/>
            <w:sdtContent>
              <w:p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sdt>
            <w:sdtPr>
              <w:rPr>
                <w:w w:val="105"/>
              </w:rPr>
              <w:id w:val="-408077227"/>
              <w:placeholder>
                <w:docPart w:val="54C65DD6A37A5C439996DB5B1DD4332E"/>
              </w:placeholder>
              <w:temporary/>
              <w:showingPlcHdr/>
              <w:text/>
            </w:sdtPr>
            <w:sdtEndPr/>
            <w:sdtContent>
              <w:p w:rsidR="000E1D44" w:rsidRPr="000E1D44" w:rsidRDefault="0057534A" w:rsidP="0057534A">
                <w:pPr>
                  <w:pStyle w:val="TextRight"/>
                </w:pPr>
                <w:r w:rsidRPr="000E1D44">
                  <w:t>[Available upon request.]</w:t>
                </w:r>
              </w:p>
            </w:sdtContent>
          </w:sdt>
        </w:tc>
      </w:tr>
    </w:tbl>
    <w:p w:rsidR="00C55D85" w:rsidRDefault="00C55D85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A0" w:rsidRDefault="006665A0" w:rsidP="00F316AD">
      <w:r>
        <w:separator/>
      </w:r>
    </w:p>
  </w:endnote>
  <w:endnote w:type="continuationSeparator" w:id="0">
    <w:p w:rsidR="006665A0" w:rsidRDefault="006665A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01B1A49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A0" w:rsidRDefault="006665A0" w:rsidP="00F316AD">
      <w:r>
        <w:separator/>
      </w:r>
    </w:p>
  </w:footnote>
  <w:footnote w:type="continuationSeparator" w:id="0">
    <w:p w:rsidR="006665A0" w:rsidRDefault="006665A0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3B"/>
    <w:rsid w:val="00000AA7"/>
    <w:rsid w:val="00022D5A"/>
    <w:rsid w:val="00062191"/>
    <w:rsid w:val="000917C9"/>
    <w:rsid w:val="000E1D44"/>
    <w:rsid w:val="000F4F13"/>
    <w:rsid w:val="000F69DF"/>
    <w:rsid w:val="00170513"/>
    <w:rsid w:val="001B493B"/>
    <w:rsid w:val="001C513E"/>
    <w:rsid w:val="0020696E"/>
    <w:rsid w:val="00213208"/>
    <w:rsid w:val="002356A2"/>
    <w:rsid w:val="002C34EA"/>
    <w:rsid w:val="002D12DA"/>
    <w:rsid w:val="003019B2"/>
    <w:rsid w:val="00306239"/>
    <w:rsid w:val="003248AE"/>
    <w:rsid w:val="003409F8"/>
    <w:rsid w:val="0034688D"/>
    <w:rsid w:val="0039147F"/>
    <w:rsid w:val="0040233B"/>
    <w:rsid w:val="00412398"/>
    <w:rsid w:val="0043638F"/>
    <w:rsid w:val="00441DE2"/>
    <w:rsid w:val="004E15EF"/>
    <w:rsid w:val="00511A6E"/>
    <w:rsid w:val="00560827"/>
    <w:rsid w:val="0057534A"/>
    <w:rsid w:val="005A3C4C"/>
    <w:rsid w:val="005B4F53"/>
    <w:rsid w:val="005C2FA1"/>
    <w:rsid w:val="005C4D54"/>
    <w:rsid w:val="005D0D20"/>
    <w:rsid w:val="00605A5B"/>
    <w:rsid w:val="00606771"/>
    <w:rsid w:val="0066414A"/>
    <w:rsid w:val="006665A0"/>
    <w:rsid w:val="006B62BF"/>
    <w:rsid w:val="006C60E6"/>
    <w:rsid w:val="006D2204"/>
    <w:rsid w:val="006E2A6A"/>
    <w:rsid w:val="006E70D3"/>
    <w:rsid w:val="007066AC"/>
    <w:rsid w:val="007102AC"/>
    <w:rsid w:val="00754FA1"/>
    <w:rsid w:val="00761F10"/>
    <w:rsid w:val="007B0F94"/>
    <w:rsid w:val="007E6A15"/>
    <w:rsid w:val="007F118A"/>
    <w:rsid w:val="007F430F"/>
    <w:rsid w:val="00800D62"/>
    <w:rsid w:val="008068BE"/>
    <w:rsid w:val="0080735F"/>
    <w:rsid w:val="00820E8E"/>
    <w:rsid w:val="008330FB"/>
    <w:rsid w:val="008622F0"/>
    <w:rsid w:val="008E3F6D"/>
    <w:rsid w:val="00945BB4"/>
    <w:rsid w:val="00951089"/>
    <w:rsid w:val="00961DE9"/>
    <w:rsid w:val="009A56D5"/>
    <w:rsid w:val="009C7CA4"/>
    <w:rsid w:val="009D42BF"/>
    <w:rsid w:val="009E74D5"/>
    <w:rsid w:val="00A00BB7"/>
    <w:rsid w:val="00A33707"/>
    <w:rsid w:val="00A77921"/>
    <w:rsid w:val="00AD58EC"/>
    <w:rsid w:val="00AE4B64"/>
    <w:rsid w:val="00B22AEC"/>
    <w:rsid w:val="00B575FB"/>
    <w:rsid w:val="00B673A5"/>
    <w:rsid w:val="00BC5ED2"/>
    <w:rsid w:val="00BC76DB"/>
    <w:rsid w:val="00BF3C4B"/>
    <w:rsid w:val="00C1095A"/>
    <w:rsid w:val="00C15C14"/>
    <w:rsid w:val="00C21A71"/>
    <w:rsid w:val="00C37D52"/>
    <w:rsid w:val="00C55D85"/>
    <w:rsid w:val="00CA2273"/>
    <w:rsid w:val="00CD50FD"/>
    <w:rsid w:val="00CE23D1"/>
    <w:rsid w:val="00D47124"/>
    <w:rsid w:val="00DD5D7B"/>
    <w:rsid w:val="00E05449"/>
    <w:rsid w:val="00E12813"/>
    <w:rsid w:val="00E4431F"/>
    <w:rsid w:val="00E51232"/>
    <w:rsid w:val="00E56BA7"/>
    <w:rsid w:val="00EF55A5"/>
    <w:rsid w:val="00F044A4"/>
    <w:rsid w:val="00F11E43"/>
    <w:rsid w:val="00F316AD"/>
    <w:rsid w:val="00F4501B"/>
    <w:rsid w:val="00F7638E"/>
    <w:rsid w:val="00FA6F5C"/>
    <w:rsid w:val="00FB2958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89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89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owu\Desktop\%7bBC278526-D2F9-FB46-A2AB-C616D7C6000E%7d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5DF8E5D059AA48956A212850C2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300E1-94DB-7E49-8BA6-4D035AB4F6BB}"/>
      </w:docPartPr>
      <w:docPartBody>
        <w:p w:rsidR="00A323AA" w:rsidRDefault="00A323AA">
          <w:pPr>
            <w:pStyle w:val="325DF8E5D059AA48956A212850C2AEA6"/>
          </w:pPr>
          <w:r w:rsidRPr="00605A5B">
            <w:t>Contact</w:t>
          </w:r>
        </w:p>
      </w:docPartBody>
    </w:docPart>
    <w:docPart>
      <w:docPartPr>
        <w:name w:val="0051F10FAB98C048B22649B2B6246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04264-8A32-7B40-97D8-1FC42EB6300D}"/>
      </w:docPartPr>
      <w:docPartBody>
        <w:p w:rsidR="00A323AA" w:rsidRDefault="00A323AA">
          <w:pPr>
            <w:pStyle w:val="0051F10FAB98C048B22649B2B62468B8"/>
          </w:pPr>
          <w:r w:rsidRPr="00605A5B">
            <w:t>Objective</w:t>
          </w:r>
        </w:p>
      </w:docPartBody>
    </w:docPart>
    <w:docPart>
      <w:docPartPr>
        <w:name w:val="8267F9234F042B41B3354AC5325D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6866-5F8D-494F-BED5-78119A38F0D7}"/>
      </w:docPartPr>
      <w:docPartBody>
        <w:p w:rsidR="00A323AA" w:rsidRDefault="00A323AA">
          <w:pPr>
            <w:pStyle w:val="8267F9234F042B41B3354AC5325D324A"/>
          </w:pPr>
          <w:r>
            <w:t>Education</w:t>
          </w:r>
        </w:p>
      </w:docPartBody>
    </w:docPart>
    <w:docPart>
      <w:docPartPr>
        <w:name w:val="410A32ABEADA6E4DB5EE5490B0E5E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D2761-C5B9-564D-9272-76805DC1FF14}"/>
      </w:docPartPr>
      <w:docPartBody>
        <w:p w:rsidR="00A323AA" w:rsidRDefault="00A323AA">
          <w:pPr>
            <w:pStyle w:val="410A32ABEADA6E4DB5EE5490B0E5EFD0"/>
          </w:pPr>
          <w:r>
            <w:t>Experience</w:t>
          </w:r>
        </w:p>
      </w:docPartBody>
    </w:docPart>
    <w:docPart>
      <w:docPartPr>
        <w:name w:val="C42ACFFF5E3DA142BCC8F516B9F8F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5265C-E31A-D248-953F-D3CBD2E52737}"/>
      </w:docPartPr>
      <w:docPartBody>
        <w:p w:rsidR="00A323AA" w:rsidRDefault="00A323AA">
          <w:pPr>
            <w:pStyle w:val="C42ACFFF5E3DA142BCC8F516B9F8F4DC"/>
          </w:pPr>
          <w:r w:rsidRPr="000E1D44">
            <w:t>Key Skills</w:t>
          </w:r>
        </w:p>
      </w:docPartBody>
    </w:docPart>
    <w:docPart>
      <w:docPartPr>
        <w:name w:val="4730F4231910EE4192C0FB7A69D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5D05-E0E9-5445-B570-83343BC41E81}"/>
      </w:docPartPr>
      <w:docPartBody>
        <w:p w:rsidR="00A323AA" w:rsidRDefault="00A323AA">
          <w:pPr>
            <w:pStyle w:val="4730F4231910EE4192C0FB7A69DA6A8D"/>
          </w:pPr>
          <w:r>
            <w:t>Communication</w:t>
          </w:r>
        </w:p>
      </w:docPartBody>
    </w:docPart>
    <w:docPart>
      <w:docPartPr>
        <w:name w:val="E59F33945E98B042ACC6CA0D6008C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CD188-E5D7-5943-BE92-F54D9B2CDD49}"/>
      </w:docPartPr>
      <w:docPartBody>
        <w:p w:rsidR="00A323AA" w:rsidRDefault="00A323AA">
          <w:pPr>
            <w:pStyle w:val="E59F33945E98B042ACC6CA0D6008C174"/>
          </w:pPr>
          <w:r>
            <w:t>Leadership</w:t>
          </w:r>
        </w:p>
      </w:docPartBody>
    </w:docPart>
    <w:docPart>
      <w:docPartPr>
        <w:name w:val="247700DC2F6CA447AFB22EB4B562A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95983-ACCB-FB4C-B377-FBC026E0BD2B}"/>
      </w:docPartPr>
      <w:docPartBody>
        <w:p w:rsidR="00A323AA" w:rsidRDefault="00A323AA">
          <w:pPr>
            <w:pStyle w:val="247700DC2F6CA447AFB22EB4B562AA72"/>
          </w:pPr>
          <w:r w:rsidRPr="000E1D44">
            <w:t>References</w:t>
          </w:r>
        </w:p>
      </w:docPartBody>
    </w:docPart>
    <w:docPart>
      <w:docPartPr>
        <w:name w:val="54C65DD6A37A5C439996DB5B1DD43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C2C0D-FAD1-4D48-BF8C-8998FBBBE003}"/>
      </w:docPartPr>
      <w:docPartBody>
        <w:p w:rsidR="00A323AA" w:rsidRDefault="00A323AA">
          <w:pPr>
            <w:pStyle w:val="54C65DD6A37A5C439996DB5B1DD4332E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3AA"/>
    <w:rsid w:val="00393478"/>
    <w:rsid w:val="00A3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CF72D45A7AC4F8AD53411534560EE">
    <w:name w:val="FC1CF72D45A7AC4F8AD53411534560EE"/>
  </w:style>
  <w:style w:type="character" w:styleId="Emphasis">
    <w:name w:val="Emphasis"/>
    <w:uiPriority w:val="20"/>
    <w:qFormat/>
    <w:rPr>
      <w:color w:val="4BACC6" w:themeColor="accent5"/>
    </w:rPr>
  </w:style>
  <w:style w:type="paragraph" w:customStyle="1" w:styleId="B67624C047622D449019D8FB0ED083B8">
    <w:name w:val="B67624C047622D449019D8FB0ED083B8"/>
  </w:style>
  <w:style w:type="paragraph" w:customStyle="1" w:styleId="54F19F72104A7E44A27DD6B242BE5E53">
    <w:name w:val="54F19F72104A7E44A27DD6B242BE5E53"/>
  </w:style>
  <w:style w:type="paragraph" w:customStyle="1" w:styleId="325DF8E5D059AA48956A212850C2AEA6">
    <w:name w:val="325DF8E5D059AA48956A212850C2AEA6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53EDA54C5D4E8D428FE2D13E257290D2">
    <w:name w:val="53EDA54C5D4E8D428FE2D13E257290D2"/>
  </w:style>
  <w:style w:type="paragraph" w:customStyle="1" w:styleId="D9A1BD675DDBC840B61F87C11A0B5D44">
    <w:name w:val="D9A1BD675DDBC840B61F87C11A0B5D44"/>
  </w:style>
  <w:style w:type="paragraph" w:customStyle="1" w:styleId="99C09F7AE8EDF345BF42C987FF1D1E8E">
    <w:name w:val="99C09F7AE8EDF345BF42C987FF1D1E8E"/>
  </w:style>
  <w:style w:type="paragraph" w:customStyle="1" w:styleId="0051F10FAB98C048B22649B2B62468B8">
    <w:name w:val="0051F10FAB98C048B22649B2B62468B8"/>
  </w:style>
  <w:style w:type="paragraph" w:customStyle="1" w:styleId="1AA28DCF0AF40E458E7DA8CC0917AAE1">
    <w:name w:val="1AA28DCF0AF40E458E7DA8CC0917AAE1"/>
  </w:style>
  <w:style w:type="paragraph" w:customStyle="1" w:styleId="8267F9234F042B41B3354AC5325D324A">
    <w:name w:val="8267F9234F042B41B3354AC5325D324A"/>
  </w:style>
  <w:style w:type="paragraph" w:customStyle="1" w:styleId="01B819C1ACD540438B4C80D49F631210">
    <w:name w:val="01B819C1ACD540438B4C80D49F631210"/>
  </w:style>
  <w:style w:type="paragraph" w:customStyle="1" w:styleId="410A32ABEADA6E4DB5EE5490B0E5EFD0">
    <w:name w:val="410A32ABEADA6E4DB5EE5490B0E5EFD0"/>
  </w:style>
  <w:style w:type="paragraph" w:customStyle="1" w:styleId="C542DA680C57C64B96C4072C661C4F29">
    <w:name w:val="C542DA680C57C64B96C4072C661C4F29"/>
  </w:style>
  <w:style w:type="paragraph" w:customStyle="1" w:styleId="0F0DA1A372B61441BD3C13B2978E8D1F">
    <w:name w:val="0F0DA1A372B61441BD3C13B2978E8D1F"/>
  </w:style>
  <w:style w:type="paragraph" w:customStyle="1" w:styleId="96D9E5A3957D474DB54D9A915ADCE9DB">
    <w:name w:val="96D9E5A3957D474DB54D9A915ADCE9DB"/>
  </w:style>
  <w:style w:type="paragraph" w:customStyle="1" w:styleId="6612AF01B166CA41934D0A3213D7F063">
    <w:name w:val="6612AF01B166CA41934D0A3213D7F063"/>
  </w:style>
  <w:style w:type="paragraph" w:customStyle="1" w:styleId="29899E5686633E468BABB2374B40AB93">
    <w:name w:val="29899E5686633E468BABB2374B40AB93"/>
  </w:style>
  <w:style w:type="paragraph" w:customStyle="1" w:styleId="B0F95AEDE34F934A8BE81037D01D5D57">
    <w:name w:val="B0F95AEDE34F934A8BE81037D01D5D57"/>
  </w:style>
  <w:style w:type="paragraph" w:customStyle="1" w:styleId="0DEE024B65AED44BABC0F941D411EC62">
    <w:name w:val="0DEE024B65AED44BABC0F941D411EC62"/>
  </w:style>
  <w:style w:type="paragraph" w:customStyle="1" w:styleId="D312E4B2A295894E91965966D988898A">
    <w:name w:val="D312E4B2A295894E91965966D988898A"/>
  </w:style>
  <w:style w:type="paragraph" w:customStyle="1" w:styleId="C888DC5E6F1FAA42A797A30D8C9BBA5E">
    <w:name w:val="C888DC5E6F1FAA42A797A30D8C9BBA5E"/>
  </w:style>
  <w:style w:type="paragraph" w:customStyle="1" w:styleId="1FA8DC3037C55F42ADBEDF317789B249">
    <w:name w:val="1FA8DC3037C55F42ADBEDF317789B249"/>
  </w:style>
  <w:style w:type="paragraph" w:customStyle="1" w:styleId="B3BDFF6359EEC340B0DD69BE99D8DAA3">
    <w:name w:val="B3BDFF6359EEC340B0DD69BE99D8DAA3"/>
  </w:style>
  <w:style w:type="paragraph" w:customStyle="1" w:styleId="B30C57CBBDB8EB4F878EEBE7ECACCC5B">
    <w:name w:val="B30C57CBBDB8EB4F878EEBE7ECACCC5B"/>
  </w:style>
  <w:style w:type="paragraph" w:customStyle="1" w:styleId="CB6B8E04333ECE4D9B874526C717D6DE">
    <w:name w:val="CB6B8E04333ECE4D9B874526C717D6DE"/>
  </w:style>
  <w:style w:type="paragraph" w:customStyle="1" w:styleId="C42ACFFF5E3DA142BCC8F516B9F8F4DC">
    <w:name w:val="C42ACFFF5E3DA142BCC8F516B9F8F4DC"/>
  </w:style>
  <w:style w:type="paragraph" w:customStyle="1" w:styleId="FF152F7CD5728441984B70BD42C30D04">
    <w:name w:val="FF152F7CD5728441984B70BD42C30D04"/>
  </w:style>
  <w:style w:type="paragraph" w:customStyle="1" w:styleId="4730F4231910EE4192C0FB7A69DA6A8D">
    <w:name w:val="4730F4231910EE4192C0FB7A69DA6A8D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E18DF31CFC5254449F982E1C3BD292A9">
    <w:name w:val="E18DF31CFC5254449F982E1C3BD292A9"/>
  </w:style>
  <w:style w:type="paragraph" w:customStyle="1" w:styleId="E59F33945E98B042ACC6CA0D6008C174">
    <w:name w:val="E59F33945E98B042ACC6CA0D6008C174"/>
  </w:style>
  <w:style w:type="paragraph" w:customStyle="1" w:styleId="2C1588CF932A234299B4F800E9AC1906">
    <w:name w:val="2C1588CF932A234299B4F800E9AC1906"/>
  </w:style>
  <w:style w:type="paragraph" w:customStyle="1" w:styleId="247700DC2F6CA447AFB22EB4B562AA72">
    <w:name w:val="247700DC2F6CA447AFB22EB4B562AA72"/>
  </w:style>
  <w:style w:type="paragraph" w:customStyle="1" w:styleId="54C65DD6A37A5C439996DB5B1DD4332E">
    <w:name w:val="54C65DD6A37A5C439996DB5B1DD433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CF72D45A7AC4F8AD53411534560EE">
    <w:name w:val="FC1CF72D45A7AC4F8AD53411534560EE"/>
  </w:style>
  <w:style w:type="character" w:styleId="Emphasis">
    <w:name w:val="Emphasis"/>
    <w:uiPriority w:val="20"/>
    <w:qFormat/>
    <w:rPr>
      <w:color w:val="4BACC6" w:themeColor="accent5"/>
    </w:rPr>
  </w:style>
  <w:style w:type="paragraph" w:customStyle="1" w:styleId="B67624C047622D449019D8FB0ED083B8">
    <w:name w:val="B67624C047622D449019D8FB0ED083B8"/>
  </w:style>
  <w:style w:type="paragraph" w:customStyle="1" w:styleId="54F19F72104A7E44A27DD6B242BE5E53">
    <w:name w:val="54F19F72104A7E44A27DD6B242BE5E53"/>
  </w:style>
  <w:style w:type="paragraph" w:customStyle="1" w:styleId="325DF8E5D059AA48956A212850C2AEA6">
    <w:name w:val="325DF8E5D059AA48956A212850C2AEA6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53EDA54C5D4E8D428FE2D13E257290D2">
    <w:name w:val="53EDA54C5D4E8D428FE2D13E257290D2"/>
  </w:style>
  <w:style w:type="paragraph" w:customStyle="1" w:styleId="D9A1BD675DDBC840B61F87C11A0B5D44">
    <w:name w:val="D9A1BD675DDBC840B61F87C11A0B5D44"/>
  </w:style>
  <w:style w:type="paragraph" w:customStyle="1" w:styleId="99C09F7AE8EDF345BF42C987FF1D1E8E">
    <w:name w:val="99C09F7AE8EDF345BF42C987FF1D1E8E"/>
  </w:style>
  <w:style w:type="paragraph" w:customStyle="1" w:styleId="0051F10FAB98C048B22649B2B62468B8">
    <w:name w:val="0051F10FAB98C048B22649B2B62468B8"/>
  </w:style>
  <w:style w:type="paragraph" w:customStyle="1" w:styleId="1AA28DCF0AF40E458E7DA8CC0917AAE1">
    <w:name w:val="1AA28DCF0AF40E458E7DA8CC0917AAE1"/>
  </w:style>
  <w:style w:type="paragraph" w:customStyle="1" w:styleId="8267F9234F042B41B3354AC5325D324A">
    <w:name w:val="8267F9234F042B41B3354AC5325D324A"/>
  </w:style>
  <w:style w:type="paragraph" w:customStyle="1" w:styleId="01B819C1ACD540438B4C80D49F631210">
    <w:name w:val="01B819C1ACD540438B4C80D49F631210"/>
  </w:style>
  <w:style w:type="paragraph" w:customStyle="1" w:styleId="410A32ABEADA6E4DB5EE5490B0E5EFD0">
    <w:name w:val="410A32ABEADA6E4DB5EE5490B0E5EFD0"/>
  </w:style>
  <w:style w:type="paragraph" w:customStyle="1" w:styleId="C542DA680C57C64B96C4072C661C4F29">
    <w:name w:val="C542DA680C57C64B96C4072C661C4F29"/>
  </w:style>
  <w:style w:type="paragraph" w:customStyle="1" w:styleId="0F0DA1A372B61441BD3C13B2978E8D1F">
    <w:name w:val="0F0DA1A372B61441BD3C13B2978E8D1F"/>
  </w:style>
  <w:style w:type="paragraph" w:customStyle="1" w:styleId="96D9E5A3957D474DB54D9A915ADCE9DB">
    <w:name w:val="96D9E5A3957D474DB54D9A915ADCE9DB"/>
  </w:style>
  <w:style w:type="paragraph" w:customStyle="1" w:styleId="6612AF01B166CA41934D0A3213D7F063">
    <w:name w:val="6612AF01B166CA41934D0A3213D7F063"/>
  </w:style>
  <w:style w:type="paragraph" w:customStyle="1" w:styleId="29899E5686633E468BABB2374B40AB93">
    <w:name w:val="29899E5686633E468BABB2374B40AB93"/>
  </w:style>
  <w:style w:type="paragraph" w:customStyle="1" w:styleId="B0F95AEDE34F934A8BE81037D01D5D57">
    <w:name w:val="B0F95AEDE34F934A8BE81037D01D5D57"/>
  </w:style>
  <w:style w:type="paragraph" w:customStyle="1" w:styleId="0DEE024B65AED44BABC0F941D411EC62">
    <w:name w:val="0DEE024B65AED44BABC0F941D411EC62"/>
  </w:style>
  <w:style w:type="paragraph" w:customStyle="1" w:styleId="D312E4B2A295894E91965966D988898A">
    <w:name w:val="D312E4B2A295894E91965966D988898A"/>
  </w:style>
  <w:style w:type="paragraph" w:customStyle="1" w:styleId="C888DC5E6F1FAA42A797A30D8C9BBA5E">
    <w:name w:val="C888DC5E6F1FAA42A797A30D8C9BBA5E"/>
  </w:style>
  <w:style w:type="paragraph" w:customStyle="1" w:styleId="1FA8DC3037C55F42ADBEDF317789B249">
    <w:name w:val="1FA8DC3037C55F42ADBEDF317789B249"/>
  </w:style>
  <w:style w:type="paragraph" w:customStyle="1" w:styleId="B3BDFF6359EEC340B0DD69BE99D8DAA3">
    <w:name w:val="B3BDFF6359EEC340B0DD69BE99D8DAA3"/>
  </w:style>
  <w:style w:type="paragraph" w:customStyle="1" w:styleId="B30C57CBBDB8EB4F878EEBE7ECACCC5B">
    <w:name w:val="B30C57CBBDB8EB4F878EEBE7ECACCC5B"/>
  </w:style>
  <w:style w:type="paragraph" w:customStyle="1" w:styleId="CB6B8E04333ECE4D9B874526C717D6DE">
    <w:name w:val="CB6B8E04333ECE4D9B874526C717D6DE"/>
  </w:style>
  <w:style w:type="paragraph" w:customStyle="1" w:styleId="C42ACFFF5E3DA142BCC8F516B9F8F4DC">
    <w:name w:val="C42ACFFF5E3DA142BCC8F516B9F8F4DC"/>
  </w:style>
  <w:style w:type="paragraph" w:customStyle="1" w:styleId="FF152F7CD5728441984B70BD42C30D04">
    <w:name w:val="FF152F7CD5728441984B70BD42C30D04"/>
  </w:style>
  <w:style w:type="paragraph" w:customStyle="1" w:styleId="4730F4231910EE4192C0FB7A69DA6A8D">
    <w:name w:val="4730F4231910EE4192C0FB7A69DA6A8D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E18DF31CFC5254449F982E1C3BD292A9">
    <w:name w:val="E18DF31CFC5254449F982E1C3BD292A9"/>
  </w:style>
  <w:style w:type="paragraph" w:customStyle="1" w:styleId="E59F33945E98B042ACC6CA0D6008C174">
    <w:name w:val="E59F33945E98B042ACC6CA0D6008C174"/>
  </w:style>
  <w:style w:type="paragraph" w:customStyle="1" w:styleId="2C1588CF932A234299B4F800E9AC1906">
    <w:name w:val="2C1588CF932A234299B4F800E9AC1906"/>
  </w:style>
  <w:style w:type="paragraph" w:customStyle="1" w:styleId="247700DC2F6CA447AFB22EB4B562AA72">
    <w:name w:val="247700DC2F6CA447AFB22EB4B562AA72"/>
  </w:style>
  <w:style w:type="paragraph" w:customStyle="1" w:styleId="54C65DD6A37A5C439996DB5B1DD4332E">
    <w:name w:val="54C65DD6A37A5C439996DB5B1DD43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{BC278526-D2F9-FB46-A2AB-C616D7C6000E}tf67351832_win32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2021-07-31T17:39:00Z</dcterms:created>
  <dcterms:modified xsi:type="dcterms:W3CDTF">2022-06-01T19:06:00Z</dcterms:modified>
</cp:coreProperties>
</file>